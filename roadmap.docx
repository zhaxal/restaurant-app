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A7BB9" w14:textId="2F1FADCC" w:rsidR="001109E6" w:rsidRDefault="00B746B6">
      <w:pPr>
        <w:pStyle w:val="1"/>
      </w:pPr>
      <w:r>
        <w:t>To do list</w:t>
      </w:r>
    </w:p>
    <w:p w14:paraId="76CB949B" w14:textId="4FF0440E" w:rsidR="00A2263F" w:rsidRDefault="00EF320F" w:rsidP="00EF320F">
      <w:pPr>
        <w:pStyle w:val="a0"/>
      </w:pPr>
      <w:r>
        <w:t>Database</w:t>
      </w:r>
    </w:p>
    <w:p w14:paraId="4F6FBD1A" w14:textId="1C5196D7" w:rsidR="00EF320F" w:rsidRDefault="00EF320F" w:rsidP="00EF320F">
      <w:pPr>
        <w:pStyle w:val="a0"/>
      </w:pPr>
      <w:r>
        <w:t>CRUD</w:t>
      </w:r>
    </w:p>
    <w:p w14:paraId="01148A54" w14:textId="29294844" w:rsidR="007B5683" w:rsidRDefault="007B5683" w:rsidP="00EF320F">
      <w:pPr>
        <w:pStyle w:val="a0"/>
      </w:pPr>
      <w:r>
        <w:t>Login/Logout page</w:t>
      </w:r>
    </w:p>
    <w:p w14:paraId="2FC61612" w14:textId="21E7B857" w:rsidR="00AE719B" w:rsidRDefault="00683C17" w:rsidP="00AE719B">
      <w:pPr>
        <w:pStyle w:val="a0"/>
        <w:numPr>
          <w:ilvl w:val="1"/>
          <w:numId w:val="14"/>
        </w:numPr>
      </w:pPr>
      <w:r>
        <w:t>Spring security</w:t>
      </w:r>
    </w:p>
    <w:p w14:paraId="0970B5F2" w14:textId="66B2902D" w:rsidR="00683C17" w:rsidRDefault="00683C17" w:rsidP="003650E8">
      <w:pPr>
        <w:pStyle w:val="a0"/>
        <w:numPr>
          <w:ilvl w:val="1"/>
          <w:numId w:val="14"/>
        </w:numPr>
      </w:pPr>
      <w:r>
        <w:t>Authorities</w:t>
      </w:r>
    </w:p>
    <w:p w14:paraId="2FB6DD13" w14:textId="6B520BB2" w:rsidR="00B746B6" w:rsidRDefault="00731FFD" w:rsidP="00B7016C">
      <w:pPr>
        <w:pStyle w:val="a0"/>
      </w:pPr>
      <w:r>
        <w:t>Profile page</w:t>
      </w:r>
    </w:p>
    <w:p w14:paraId="45979457" w14:textId="36A8DD26" w:rsidR="003650E8" w:rsidRDefault="00C3661B" w:rsidP="003650E8">
      <w:pPr>
        <w:pStyle w:val="a0"/>
        <w:numPr>
          <w:ilvl w:val="1"/>
          <w:numId w:val="14"/>
        </w:numPr>
      </w:pPr>
      <w:r>
        <w:t>S</w:t>
      </w:r>
      <w:r w:rsidR="005F523D">
        <w:t>how user</w:t>
      </w:r>
      <w:r w:rsidR="00685E43">
        <w:t>’s</w:t>
      </w:r>
      <w:r w:rsidR="005F523D">
        <w:t xml:space="preserve"> name and surnam</w:t>
      </w:r>
      <w:r w:rsidR="00685E43">
        <w:t>e</w:t>
      </w:r>
    </w:p>
    <w:p w14:paraId="0800D26D" w14:textId="7ADD426E" w:rsidR="00685E43" w:rsidRDefault="007506A7" w:rsidP="003650E8">
      <w:pPr>
        <w:pStyle w:val="a0"/>
        <w:numPr>
          <w:ilvl w:val="1"/>
          <w:numId w:val="14"/>
        </w:numPr>
      </w:pPr>
      <w:r>
        <w:t>Order history</w:t>
      </w:r>
    </w:p>
    <w:p w14:paraId="6286247D" w14:textId="154A786A" w:rsidR="00731FFD" w:rsidRDefault="00731FFD" w:rsidP="00B7016C">
      <w:pPr>
        <w:pStyle w:val="a0"/>
      </w:pPr>
      <w:r>
        <w:t xml:space="preserve">Map page and interaction with 2gis </w:t>
      </w:r>
      <w:proofErr w:type="spellStart"/>
      <w:r>
        <w:t>api</w:t>
      </w:r>
      <w:proofErr w:type="spellEnd"/>
    </w:p>
    <w:p w14:paraId="64FA371F" w14:textId="50CE3A14" w:rsidR="007506A7" w:rsidRDefault="007506A7" w:rsidP="007506A7">
      <w:pPr>
        <w:pStyle w:val="a0"/>
        <w:numPr>
          <w:ilvl w:val="1"/>
          <w:numId w:val="14"/>
        </w:numPr>
      </w:pPr>
      <w:r>
        <w:t xml:space="preserve">Map </w:t>
      </w:r>
      <w:r w:rsidR="000D4F61">
        <w:t>of</w:t>
      </w:r>
      <w:r w:rsidR="006A2E6E">
        <w:t xml:space="preserve"> nearby restaurants</w:t>
      </w:r>
    </w:p>
    <w:p w14:paraId="28CD080A" w14:textId="465B63C9" w:rsidR="0026375F" w:rsidRDefault="00765181" w:rsidP="0026375F">
      <w:pPr>
        <w:pStyle w:val="a0"/>
        <w:numPr>
          <w:ilvl w:val="1"/>
          <w:numId w:val="14"/>
        </w:numPr>
      </w:pPr>
      <w:r>
        <w:t>Restaurants’</w:t>
      </w:r>
      <w:r w:rsidR="0026375F">
        <w:t xml:space="preserve"> info</w:t>
      </w:r>
    </w:p>
    <w:p w14:paraId="3AF979A7" w14:textId="5E438971" w:rsidR="00731FFD" w:rsidRDefault="0061368A" w:rsidP="00B7016C">
      <w:pPr>
        <w:pStyle w:val="a0"/>
      </w:pPr>
      <w:r>
        <w:t>Booking page</w:t>
      </w:r>
    </w:p>
    <w:p w14:paraId="5FFCAEDB" w14:textId="0ADF4CF4" w:rsidR="0026375F" w:rsidRDefault="00765181" w:rsidP="0026375F">
      <w:pPr>
        <w:pStyle w:val="a0"/>
        <w:numPr>
          <w:ilvl w:val="1"/>
          <w:numId w:val="14"/>
        </w:numPr>
      </w:pPr>
      <w:r>
        <w:t>List of available tables by time</w:t>
      </w:r>
    </w:p>
    <w:p w14:paraId="648F7BD9" w14:textId="7B82115B" w:rsidR="00765181" w:rsidRDefault="00765181" w:rsidP="00765181">
      <w:pPr>
        <w:pStyle w:val="a0"/>
        <w:numPr>
          <w:ilvl w:val="1"/>
          <w:numId w:val="14"/>
        </w:numPr>
      </w:pPr>
      <w:r>
        <w:t>Info about tables (location, capacity)</w:t>
      </w:r>
    </w:p>
    <w:p w14:paraId="12826899" w14:textId="20EA3567" w:rsidR="00765181" w:rsidRDefault="00765181" w:rsidP="00765181">
      <w:pPr>
        <w:pStyle w:val="a0"/>
      </w:pPr>
      <w:r>
        <w:t>Order</w:t>
      </w:r>
      <w:r>
        <w:t xml:space="preserve"> page</w:t>
      </w:r>
    </w:p>
    <w:p w14:paraId="382077F6" w14:textId="3D6513D4" w:rsidR="001109E6" w:rsidRDefault="00765181" w:rsidP="00765181">
      <w:pPr>
        <w:pStyle w:val="a0"/>
        <w:numPr>
          <w:ilvl w:val="1"/>
          <w:numId w:val="14"/>
        </w:numPr>
      </w:pPr>
      <w:r>
        <w:t>Menu of restaurants</w:t>
      </w:r>
    </w:p>
    <w:p w14:paraId="69B67C69" w14:textId="58118A9B" w:rsidR="00765181" w:rsidRDefault="00765181" w:rsidP="00765181">
      <w:pPr>
        <w:pStyle w:val="a0"/>
        <w:numPr>
          <w:ilvl w:val="1"/>
          <w:numId w:val="14"/>
        </w:numPr>
      </w:pPr>
      <w:r>
        <w:t>Option to preorder meals by the commuting</w:t>
      </w:r>
    </w:p>
    <w:sectPr w:rsidR="00765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A8FD4" w14:textId="77777777" w:rsidR="005901E8" w:rsidRDefault="005901E8">
      <w:pPr>
        <w:spacing w:after="0" w:line="240" w:lineRule="auto"/>
      </w:pPr>
      <w:r>
        <w:separator/>
      </w:r>
    </w:p>
    <w:p w14:paraId="1DFC972D" w14:textId="77777777" w:rsidR="005901E8" w:rsidRDefault="005901E8"/>
    <w:p w14:paraId="7E40670B" w14:textId="77777777" w:rsidR="005901E8" w:rsidRDefault="005901E8"/>
  </w:endnote>
  <w:endnote w:type="continuationSeparator" w:id="0">
    <w:p w14:paraId="23BA6B47" w14:textId="77777777" w:rsidR="005901E8" w:rsidRDefault="005901E8">
      <w:pPr>
        <w:spacing w:after="0" w:line="240" w:lineRule="auto"/>
      </w:pPr>
      <w:r>
        <w:continuationSeparator/>
      </w:r>
    </w:p>
    <w:p w14:paraId="41B23AB1" w14:textId="77777777" w:rsidR="005901E8" w:rsidRDefault="005901E8"/>
    <w:p w14:paraId="6D825F1B" w14:textId="77777777" w:rsidR="005901E8" w:rsidRDefault="005901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D7A15" w14:textId="77777777" w:rsidR="001109E6" w:rsidRDefault="001109E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E0132" w14:textId="77777777" w:rsidR="001109E6" w:rsidRDefault="005F38A2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EB621" w14:textId="77777777" w:rsidR="001109E6" w:rsidRDefault="00110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FB8A0" w14:textId="77777777" w:rsidR="005901E8" w:rsidRDefault="005901E8">
      <w:pPr>
        <w:spacing w:after="0" w:line="240" w:lineRule="auto"/>
      </w:pPr>
      <w:r>
        <w:separator/>
      </w:r>
    </w:p>
    <w:p w14:paraId="4BAAB99A" w14:textId="77777777" w:rsidR="005901E8" w:rsidRDefault="005901E8"/>
    <w:p w14:paraId="6F9F33DE" w14:textId="77777777" w:rsidR="005901E8" w:rsidRDefault="005901E8"/>
  </w:footnote>
  <w:footnote w:type="continuationSeparator" w:id="0">
    <w:p w14:paraId="0E2290EA" w14:textId="77777777" w:rsidR="005901E8" w:rsidRDefault="005901E8">
      <w:pPr>
        <w:spacing w:after="0" w:line="240" w:lineRule="auto"/>
      </w:pPr>
      <w:r>
        <w:continuationSeparator/>
      </w:r>
    </w:p>
    <w:p w14:paraId="5F1E1F7F" w14:textId="77777777" w:rsidR="005901E8" w:rsidRDefault="005901E8"/>
    <w:p w14:paraId="21AB37B6" w14:textId="77777777" w:rsidR="005901E8" w:rsidRDefault="005901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68F5D" w14:textId="77777777" w:rsidR="001109E6" w:rsidRDefault="001109E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04C9E" w14:textId="77777777" w:rsidR="001109E6" w:rsidRDefault="001109E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745EA" w14:textId="77777777" w:rsidR="001109E6" w:rsidRDefault="001109E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0D3C6300"/>
    <w:multiLevelType w:val="hybridMultilevel"/>
    <w:tmpl w:val="99666128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6DA33D1"/>
    <w:multiLevelType w:val="hybridMultilevel"/>
    <w:tmpl w:val="9F16C02E"/>
    <w:lvl w:ilvl="0" w:tplc="2D128166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B1C5A"/>
    <w:multiLevelType w:val="hybridMultilevel"/>
    <w:tmpl w:val="C7A24F32"/>
    <w:lvl w:ilvl="0" w:tplc="A96E589A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63330"/>
    <w:multiLevelType w:val="hybridMultilevel"/>
    <w:tmpl w:val="D8F839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59"/>
    <w:rsid w:val="000D4F61"/>
    <w:rsid w:val="001109E6"/>
    <w:rsid w:val="0026375F"/>
    <w:rsid w:val="003650E8"/>
    <w:rsid w:val="004376F4"/>
    <w:rsid w:val="004D5759"/>
    <w:rsid w:val="005901E8"/>
    <w:rsid w:val="005F38A2"/>
    <w:rsid w:val="005F523D"/>
    <w:rsid w:val="0061368A"/>
    <w:rsid w:val="00683C17"/>
    <w:rsid w:val="00685E43"/>
    <w:rsid w:val="006A2E6E"/>
    <w:rsid w:val="00731FFD"/>
    <w:rsid w:val="007506A7"/>
    <w:rsid w:val="00765181"/>
    <w:rsid w:val="007B5683"/>
    <w:rsid w:val="00A2263F"/>
    <w:rsid w:val="00AE719B"/>
    <w:rsid w:val="00B7016C"/>
    <w:rsid w:val="00B746B6"/>
    <w:rsid w:val="00C3661B"/>
    <w:rsid w:val="00CD415C"/>
    <w:rsid w:val="00E23BF8"/>
    <w:rsid w:val="00E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13428"/>
  <w15:chartTrackingRefBased/>
  <w15:docId w15:val="{E191EDFA-B184-49F9-9F48-F5F31961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paragraph" w:styleId="a7">
    <w:name w:val="Title"/>
    <w:basedOn w:val="a1"/>
    <w:link w:val="a8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9">
    <w:name w:val="footer"/>
    <w:basedOn w:val="a1"/>
    <w:link w:val="aa"/>
    <w:uiPriority w:val="99"/>
    <w:unhideWhenUsed/>
    <w:qFormat/>
    <w:pPr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</w:style>
  <w:style w:type="paragraph" w:styleId="a">
    <w:name w:val="List Bullet"/>
    <w:basedOn w:val="a1"/>
    <w:uiPriority w:val="10"/>
    <w:qFormat/>
    <w:pPr>
      <w:numPr>
        <w:numId w:val="13"/>
      </w:numPr>
    </w:pPr>
  </w:style>
  <w:style w:type="paragraph" w:styleId="ab">
    <w:name w:val="Subtitle"/>
    <w:basedOn w:val="a1"/>
    <w:link w:val="ac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ac">
    <w:name w:val="Подзаголовок Знак"/>
    <w:basedOn w:val="a2"/>
    <w:link w:val="ab"/>
    <w:uiPriority w:val="11"/>
    <w:semiHidden/>
    <w:rPr>
      <w:rFonts w:eastAsiaTheme="minorEastAsia"/>
      <w:sz w:val="34"/>
      <w:szCs w:val="22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595959" w:themeColor="text1" w:themeTint="A6"/>
    </w:rPr>
  </w:style>
  <w:style w:type="character" w:styleId="ae">
    <w:name w:val="Emphasis"/>
    <w:basedOn w:val="a2"/>
    <w:uiPriority w:val="20"/>
    <w:semiHidden/>
    <w:unhideWhenUsed/>
    <w:qFormat/>
    <w:rPr>
      <w:b/>
      <w:iCs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266CBF" w:themeColor="accent1"/>
    </w:rPr>
  </w:style>
  <w:style w:type="character" w:styleId="af0">
    <w:name w:val="Strong"/>
    <w:basedOn w:val="a2"/>
    <w:uiPriority w:val="22"/>
    <w:semiHidden/>
    <w:unhideWhenUsed/>
    <w:qFormat/>
    <w:rPr>
      <w:b/>
      <w:bCs/>
      <w:i/>
      <w:color w:val="266CBF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af2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af2">
    <w:name w:val="Выделенная цитата Знак"/>
    <w:basedOn w:val="a2"/>
    <w:link w:val="af1"/>
    <w:uiPriority w:val="30"/>
    <w:semiHidden/>
    <w:rPr>
      <w:b/>
      <w:i/>
      <w:iCs/>
      <w:color w:val="266CBF" w:themeColor="accent1"/>
      <w:sz w:val="36"/>
    </w:rPr>
  </w:style>
  <w:style w:type="character" w:styleId="af3">
    <w:name w:val="Subtle Reference"/>
    <w:basedOn w:val="a2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af5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6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af7">
    <w:name w:val="Placeholder Text"/>
    <w:basedOn w:val="a2"/>
    <w:uiPriority w:val="99"/>
    <w:semiHidden/>
    <w:rPr>
      <w:color w:val="808080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0">
    <w:name w:val="List Number"/>
    <w:basedOn w:val="a1"/>
    <w:uiPriority w:val="10"/>
    <w:unhideWhenUsed/>
    <w:qFormat/>
    <w:pPr>
      <w:numPr>
        <w:numId w:val="14"/>
      </w:numPr>
    </w:pPr>
  </w:style>
  <w:style w:type="character" w:customStyle="1" w:styleId="a8">
    <w:name w:val="Заголовок Знак"/>
    <w:basedOn w:val="a2"/>
    <w:link w:val="a7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af9">
    <w:name w:val="Hyperlink"/>
    <w:basedOn w:val="a2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EB65AD8-83D8-443B-95F4-8E6D3D6778FF%7dtf10002046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%7b0EB65AD8-83D8-443B-95F4-8E6D3D6778FF%7dtf10002046.dotx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Zhaxangir Anuarbec</dc:creator>
  <cp:keywords/>
  <dc:description/>
  <cp:lastModifiedBy>Microsoft Office User</cp:lastModifiedBy>
  <cp:revision>3</cp:revision>
  <dcterms:created xsi:type="dcterms:W3CDTF">2021-04-09T04:14:00Z</dcterms:created>
  <dcterms:modified xsi:type="dcterms:W3CDTF">2021-04-09T04:21:00Z</dcterms:modified>
</cp:coreProperties>
</file>